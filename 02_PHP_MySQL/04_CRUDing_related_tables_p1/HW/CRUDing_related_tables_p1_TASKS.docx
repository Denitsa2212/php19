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93" w:rsidRPr="004C3AAC" w:rsidRDefault="004C3AAC">
      <w:pPr>
        <w:pStyle w:val="1"/>
        <w:jc w:val="center"/>
        <w:rPr>
          <w:color w:val="288800"/>
          <w:lang w:val="en-US"/>
        </w:rPr>
      </w:pPr>
      <w:bookmarkStart w:id="0" w:name="_GoBack"/>
      <w:bookmarkEnd w:id="0"/>
      <w:r>
        <w:rPr>
          <w:color w:val="288800"/>
        </w:rPr>
        <w:t>Задачи</w:t>
      </w:r>
      <w:r w:rsidR="000741D5">
        <w:rPr>
          <w:color w:val="288800"/>
        </w:rPr>
        <w:t xml:space="preserve">: </w:t>
      </w:r>
      <w:r>
        <w:rPr>
          <w:color w:val="288800"/>
          <w:lang w:val="en-US"/>
        </w:rPr>
        <w:t>SQL joins</w:t>
      </w:r>
    </w:p>
    <w:p w:rsidR="007F0793" w:rsidRDefault="007F0793"/>
    <w:p w:rsidR="007F0793" w:rsidRDefault="004C3AAC">
      <w:pPr>
        <w:ind w:left="720" w:hanging="720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 xml:space="preserve">Импортирайте в </w:t>
      </w:r>
      <w:proofErr w:type="spellStart"/>
      <w:r>
        <w:rPr>
          <w:rFonts w:ascii="Arial" w:eastAsia="Arial" w:hAnsi="Arial" w:cs="Arial"/>
          <w:lang w:val="en-US"/>
        </w:rPr>
        <w:t>phpMyAdmin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 xml:space="preserve">БД </w:t>
      </w:r>
      <w:r>
        <w:rPr>
          <w:rFonts w:ascii="Arial" w:eastAsia="Arial" w:hAnsi="Arial" w:cs="Arial"/>
          <w:lang w:val="en-US"/>
        </w:rPr>
        <w:t>travel</w:t>
      </w:r>
      <w:r w:rsidR="000741D5">
        <w:rPr>
          <w:rFonts w:ascii="Arial" w:eastAsia="Arial" w:hAnsi="Arial" w:cs="Arial"/>
        </w:rPr>
        <w:t xml:space="preserve">. </w:t>
      </w:r>
    </w:p>
    <w:p w:rsidR="007F0793" w:rsidRDefault="004C3AAC" w:rsidP="004C3AAC">
      <w:pPr>
        <w:rPr>
          <w:rFonts w:ascii="Arial" w:eastAsia="Arial" w:hAnsi="Arial" w:cs="Arial"/>
        </w:rPr>
      </w:pPr>
      <w:bookmarkStart w:id="2" w:name="_mymopv3n025e" w:colFirst="0" w:colLast="0"/>
      <w:bookmarkEnd w:id="2"/>
      <w:r>
        <w:rPr>
          <w:rFonts w:ascii="Arial" w:eastAsia="Arial" w:hAnsi="Arial" w:cs="Arial"/>
        </w:rPr>
        <w:t xml:space="preserve">Направете заявки, с които да изведете – </w:t>
      </w:r>
    </w:p>
    <w:p w:rsidR="004C3AAC" w:rsidRDefault="004C3AAC" w:rsidP="004C3AAC">
      <w:pPr>
        <w:pStyle w:val="a5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Информация за всички дестинации, включително държавата, в която се намират</w:t>
      </w:r>
    </w:p>
    <w:p w:rsidR="004C3AAC" w:rsidRDefault="004C3AAC" w:rsidP="004C3AAC">
      <w:pPr>
        <w:pStyle w:val="a5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Информация само за държавите, за които има записи в БД, че имат туристически дестинации</w:t>
      </w:r>
    </w:p>
    <w:p w:rsidR="004C3AAC" w:rsidRDefault="004C3AAC" w:rsidP="004C3AAC">
      <w:pPr>
        <w:pStyle w:val="a5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Информация за държавите и ако има информация за туристическите дестинации в тях.</w:t>
      </w:r>
    </w:p>
    <w:p w:rsidR="004C3AAC" w:rsidRDefault="004C3AAC" w:rsidP="004C3AAC">
      <w:pPr>
        <w:pStyle w:val="a5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Информация за хотелите, включително в коя туристическа дестинация и коя държава се намират.</w:t>
      </w:r>
    </w:p>
    <w:p w:rsidR="004C3AAC" w:rsidRDefault="004C3AAC" w:rsidP="004C3AAC">
      <w:pPr>
        <w:pStyle w:val="a5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Информация за държавите и ако има информация за туристически дестинации и хотели</w:t>
      </w:r>
    </w:p>
    <w:p w:rsidR="004C3AAC" w:rsidRDefault="004C3AAC" w:rsidP="004C3AAC">
      <w:pPr>
        <w:pStyle w:val="a5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Пълна информация за туристическите пакети – държава, дестинация, продължителност на пакета.</w:t>
      </w:r>
    </w:p>
    <w:p w:rsidR="004C3AAC" w:rsidRDefault="004C3AAC" w:rsidP="004C3AAC">
      <w:pPr>
        <w:pStyle w:val="a5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Информация за държавите и ако има налична информация за туристически дестинации, хотели и туристически пакети, включително тяхната продължителност</w:t>
      </w:r>
    </w:p>
    <w:p w:rsidR="004C3AAC" w:rsidRDefault="004C3AAC" w:rsidP="004C3AAC">
      <w:pPr>
        <w:pStyle w:val="a5"/>
        <w:rPr>
          <w:rFonts w:ascii="Arial" w:eastAsia="Arial" w:hAnsi="Arial" w:cs="Arial"/>
        </w:rPr>
      </w:pPr>
    </w:p>
    <w:p w:rsidR="004C3AAC" w:rsidRPr="004C3AAC" w:rsidRDefault="004C3AAC" w:rsidP="004C3AAC">
      <w:pPr>
        <w:pStyle w:val="a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Забележка След първоначалния избор на информацията от всички колони от всички таблици, прецизирайте селектираната информация. Премахнете ненужната/повтарящата се такава /</w:t>
      </w:r>
      <w:r>
        <w:rPr>
          <w:rFonts w:ascii="Arial" w:eastAsia="Arial" w:hAnsi="Arial" w:cs="Arial"/>
          <w:lang w:val="en-US"/>
        </w:rPr>
        <w:t xml:space="preserve">PK, FK </w:t>
      </w:r>
      <w:r>
        <w:rPr>
          <w:rFonts w:ascii="Arial" w:eastAsia="Arial" w:hAnsi="Arial" w:cs="Arial"/>
        </w:rPr>
        <w:t>и тази, която няма да се показва на крайния потребител – различните видове дати например/</w:t>
      </w:r>
    </w:p>
    <w:sectPr w:rsidR="004C3AAC" w:rsidRPr="004C3AAC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A80" w:rsidRDefault="00573A80">
      <w:pPr>
        <w:spacing w:after="0" w:line="240" w:lineRule="auto"/>
      </w:pPr>
      <w:r>
        <w:separator/>
      </w:r>
    </w:p>
  </w:endnote>
  <w:endnote w:type="continuationSeparator" w:id="0">
    <w:p w:rsidR="00573A80" w:rsidRDefault="0057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A80" w:rsidRDefault="00573A80">
      <w:pPr>
        <w:spacing w:after="0" w:line="240" w:lineRule="auto"/>
      </w:pPr>
      <w:r>
        <w:separator/>
      </w:r>
    </w:p>
  </w:footnote>
  <w:footnote w:type="continuationSeparator" w:id="0">
    <w:p w:rsidR="00573A80" w:rsidRDefault="00573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793" w:rsidRDefault="000741D5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F0793" w:rsidRDefault="00573A80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0741D5">
        <w:rPr>
          <w:color w:val="0000FF"/>
          <w:u w:val="single"/>
        </w:rPr>
        <w:t>http://school.vratsasoftware.com/</w:t>
      </w:r>
    </w:hyperlink>
    <w:r w:rsidR="000741D5">
      <w:rPr>
        <w:color w:val="000000"/>
      </w:rPr>
      <w:t xml:space="preserve"> </w:t>
    </w:r>
  </w:p>
  <w:p w:rsidR="007F0793" w:rsidRDefault="00573A80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0741D5">
        <w:rPr>
          <w:color w:val="0000FF"/>
          <w:u w:val="single"/>
        </w:rPr>
        <w:t>school@vratsasoftware.com</w:t>
      </w:r>
    </w:hyperlink>
  </w:p>
  <w:p w:rsidR="007F0793" w:rsidRDefault="000741D5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-88265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32" type="#_x0000_t32" style="position:absolute;left:0pt;margin-left:-6.95pt;margin-top:6pt;height:1pt;width:533.25pt;z-index:0;mso-width-relative:page;mso-height-relative:page;" filled="f" stroked="t" coordsize="21600,21600" o:gfxdata="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BmuE2gAAAAoBAAAPAAAAAAAAAAEAIAAAACIAAABkcnMvZG93bnJldi54bWxQSwECFAAUAAAA&#10;CACHTuJAWK3e8CUCAABPBAAADgAAAAAAAAABACAAAAApAQAAZHJzL2Uyb0RvYy54bWxQSwUGAAAA&#10;AAYABgBZAQAAwAUAAAAA&#10;">
              <v:fill on="f" focussize="0,0"/>
              <v:stroke weight="1pt" color="#288800" joinstyle="round"/>
              <v:imagedata o:title=""/>
              <o:lock v:ext="edit" aspectratio="f"/>
            </v:shape>
          </w:pict>
        </mc:Fallback>
      </mc:AlternateContent>
    </w:r>
  </w:p>
  <w:p w:rsidR="007F0793" w:rsidRDefault="007F0793">
    <w:pP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78739"/>
    <w:multiLevelType w:val="multilevel"/>
    <w:tmpl w:val="DA27873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F6F1A50"/>
    <w:multiLevelType w:val="hybridMultilevel"/>
    <w:tmpl w:val="842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165D769E"/>
    <w:rsid w:val="000741D5"/>
    <w:rsid w:val="004C3AAC"/>
    <w:rsid w:val="00573A80"/>
    <w:rsid w:val="007F0793"/>
    <w:rsid w:val="00BF6381"/>
    <w:rsid w:val="165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2"/>
      <w:szCs w:val="22"/>
      <w:lang w:val="bg-BG"/>
    </w:rPr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99"/>
    <w:unhideWhenUsed/>
    <w:rsid w:val="004C3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2"/>
      <w:szCs w:val="22"/>
      <w:lang w:val="bg-BG"/>
    </w:rPr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99"/>
    <w:unhideWhenUsed/>
    <w:rsid w:val="004C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\Downloads\Lab_phpmyadmi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Lab_phpmyadmin.docx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</dc:creator>
  <cp:lastModifiedBy>Ariel</cp:lastModifiedBy>
  <cp:revision>4</cp:revision>
  <cp:lastPrinted>2020-03-12T07:26:00Z</cp:lastPrinted>
  <dcterms:created xsi:type="dcterms:W3CDTF">2020-02-28T06:57:00Z</dcterms:created>
  <dcterms:modified xsi:type="dcterms:W3CDTF">2020-03-12T07:26:00Z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